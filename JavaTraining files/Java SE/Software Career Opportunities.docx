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2B67" w:rsidRDefault="00792B67">
      <w:pPr>
        <w:pStyle w:val="Publishwithline"/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</w:pPr>
      <w: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softHyphen/>
      </w:r>
      <w: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softHyphen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rPr>
              <w:color w:val="7030A0"/>
            </w:rPr>
            <w:alias w:val="Post Title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92624A" w:rsidRDefault="00E45070">
              <w:pPr>
                <w:pStyle w:val="Publishwithline"/>
              </w:pPr>
              <w:r w:rsidRPr="00CD148C">
                <w:rPr>
                  <w:color w:val="7030A0"/>
                </w:rPr>
                <w:t>Software Career Opportunities</w:t>
              </w:r>
            </w:p>
          </w:sdtContent>
        </w:sdt>
        <w:p w:rsidR="0092624A" w:rsidRDefault="0092624A">
          <w:pPr>
            <w:pStyle w:val="underline"/>
          </w:pPr>
        </w:p>
        <w:p w:rsidR="0092624A" w:rsidRDefault="002B638B">
          <w:pPr>
            <w:pStyle w:val="PadderBetweenControlandBody"/>
          </w:pPr>
        </w:p>
      </w:sdtContent>
    </w:sdt>
    <w:p w:rsidR="002651A6" w:rsidRPr="002651A6" w:rsidRDefault="002651A6" w:rsidP="002651A6">
      <w:pPr>
        <w:pStyle w:val="ListParagraph"/>
      </w:pPr>
      <w:r w:rsidRPr="002651A6">
        <w:t xml:space="preserve">By </w:t>
      </w:r>
      <w:r w:rsidR="00496741" w:rsidRPr="002651A6">
        <w:t>Manga Rao</w:t>
      </w:r>
    </w:p>
    <w:p w:rsidR="002651A6" w:rsidRPr="002651A6" w:rsidRDefault="002651A6" w:rsidP="002651A6">
      <w:pPr>
        <w:pStyle w:val="ListParagraph"/>
      </w:pPr>
      <w:r w:rsidRPr="002651A6">
        <w:t>My Main intention is to bring more awareness about different software career opportunities to people, who want to start career in software field.</w:t>
      </w:r>
    </w:p>
    <w:p w:rsidR="00DE0C1C" w:rsidRPr="00DE0C1C" w:rsidRDefault="00DE0C1C" w:rsidP="00DE0C1C">
      <w:pPr>
        <w:pStyle w:val="ListParagraph"/>
        <w:numPr>
          <w:ilvl w:val="0"/>
          <w:numId w:val="1"/>
        </w:numPr>
        <w:rPr>
          <w:b/>
        </w:rPr>
      </w:pPr>
      <w:r w:rsidRPr="00DE0C1C">
        <w:rPr>
          <w:b/>
        </w:rPr>
        <w:t>Programming</w:t>
      </w:r>
    </w:p>
    <w:p w:rsidR="00E45070" w:rsidRDefault="00E45070" w:rsidP="00DE0C1C">
      <w:pPr>
        <w:pStyle w:val="ListParagraph"/>
        <w:numPr>
          <w:ilvl w:val="1"/>
          <w:numId w:val="1"/>
        </w:numPr>
      </w:pPr>
      <w:r>
        <w:t>Java Developer</w:t>
      </w:r>
    </w:p>
    <w:p w:rsidR="00E45070" w:rsidRDefault="00E45070" w:rsidP="00DE0C1C">
      <w:pPr>
        <w:pStyle w:val="ListParagraph"/>
        <w:numPr>
          <w:ilvl w:val="1"/>
          <w:numId w:val="1"/>
        </w:numPr>
      </w:pPr>
      <w:r>
        <w:t>.Net Developer</w:t>
      </w:r>
    </w:p>
    <w:p w:rsidR="00E45070" w:rsidRDefault="00E45070" w:rsidP="00DE0C1C">
      <w:pPr>
        <w:pStyle w:val="ListParagraph"/>
        <w:numPr>
          <w:ilvl w:val="1"/>
          <w:numId w:val="1"/>
        </w:numPr>
      </w:pPr>
      <w:r>
        <w:t>PHP Developer</w:t>
      </w:r>
    </w:p>
    <w:p w:rsidR="00BF6487" w:rsidRDefault="00BF6487" w:rsidP="00DE0C1C">
      <w:pPr>
        <w:pStyle w:val="ListParagraph"/>
        <w:numPr>
          <w:ilvl w:val="1"/>
          <w:numId w:val="1"/>
        </w:numPr>
      </w:pPr>
      <w:r>
        <w:t>Python Developer</w:t>
      </w:r>
    </w:p>
    <w:p w:rsidR="00DE0C1C" w:rsidRDefault="00DE0C1C" w:rsidP="00DE0C1C">
      <w:pPr>
        <w:pStyle w:val="ListParagraph"/>
        <w:numPr>
          <w:ilvl w:val="1"/>
          <w:numId w:val="1"/>
        </w:numPr>
      </w:pPr>
      <w:r>
        <w:t>Ruby on Rails Developer</w:t>
      </w:r>
    </w:p>
    <w:p w:rsidR="00DE0C1C" w:rsidRDefault="00DE0C1C" w:rsidP="00DE0C1C">
      <w:pPr>
        <w:pStyle w:val="ListParagraph"/>
        <w:ind w:left="1440" w:firstLine="720"/>
      </w:pPr>
      <w:r w:rsidRPr="00DE0C1C">
        <w:rPr>
          <w:rFonts w:ascii="Helvetica" w:hAnsi="Helvetica" w:cs="Helvetica"/>
          <w:color w:val="303030"/>
          <w:sz w:val="21"/>
          <w:szCs w:val="21"/>
          <w:shd w:val="clear" w:color="auto" w:fill="FFFFFF"/>
        </w:rPr>
        <w:t>Ruby on Rails is a powerful web application framework that uses the programming language Ruby, and powers many websites, including GitHub, Twitter, Groupon, and more.</w:t>
      </w:r>
    </w:p>
    <w:p w:rsidR="00E52523" w:rsidRDefault="00E52523" w:rsidP="00E52523">
      <w:pPr>
        <w:pStyle w:val="ListParagraph"/>
        <w:rPr>
          <w:b/>
        </w:rPr>
      </w:pPr>
    </w:p>
    <w:p w:rsidR="00DE0C1C" w:rsidRPr="00DE0C1C" w:rsidRDefault="00DE0C1C" w:rsidP="00DE0C1C">
      <w:pPr>
        <w:pStyle w:val="ListParagraph"/>
        <w:numPr>
          <w:ilvl w:val="0"/>
          <w:numId w:val="1"/>
        </w:numPr>
        <w:rPr>
          <w:b/>
        </w:rPr>
      </w:pPr>
      <w:r w:rsidRPr="00DE0C1C">
        <w:rPr>
          <w:b/>
        </w:rPr>
        <w:t>Web Technologies</w:t>
      </w:r>
    </w:p>
    <w:p w:rsidR="00E45070" w:rsidRDefault="00AB5E14" w:rsidP="00DE0C1C">
      <w:pPr>
        <w:pStyle w:val="ListParagraph"/>
        <w:ind w:left="1080"/>
      </w:pPr>
      <w:r>
        <w:t>Front-End developer</w:t>
      </w:r>
    </w:p>
    <w:p w:rsidR="00AB5E14" w:rsidRDefault="00AB5E14" w:rsidP="00DE0C1C">
      <w:pPr>
        <w:pStyle w:val="ListParagraph"/>
        <w:ind w:left="1800"/>
      </w:pPr>
      <w:r>
        <w:t>Web developer</w:t>
      </w:r>
    </w:p>
    <w:p w:rsidR="00AB5E14" w:rsidRDefault="00AB5E14" w:rsidP="00DE0C1C">
      <w:pPr>
        <w:pStyle w:val="ListParagraph"/>
        <w:ind w:left="1800"/>
      </w:pPr>
      <w:r>
        <w:t>UI developer</w:t>
      </w:r>
    </w:p>
    <w:p w:rsidR="00C92A8D" w:rsidRPr="00CD148C" w:rsidRDefault="00C92A8D" w:rsidP="00DE0C1C">
      <w:pPr>
        <w:pStyle w:val="ListParagraph"/>
        <w:ind w:left="1800"/>
        <w:rPr>
          <w:color w:val="FF0000"/>
        </w:rPr>
      </w:pPr>
      <w:r>
        <w:t xml:space="preserve">Angular </w:t>
      </w:r>
      <w:proofErr w:type="spellStart"/>
      <w:r>
        <w:t>js</w:t>
      </w:r>
      <w:proofErr w:type="spellEnd"/>
      <w:r>
        <w:t xml:space="preserve"> developer</w:t>
      </w:r>
    </w:p>
    <w:p w:rsidR="00AB5E14" w:rsidRDefault="00AB5E14" w:rsidP="00DE0C1C">
      <w:pPr>
        <w:pStyle w:val="ListParagraph"/>
        <w:ind w:left="1800"/>
      </w:pPr>
      <w:r>
        <w:t>Web designer</w:t>
      </w:r>
    </w:p>
    <w:p w:rsidR="009433CE" w:rsidRDefault="009433CE" w:rsidP="00DE0C1C">
      <w:pPr>
        <w:pStyle w:val="ListParagraph"/>
        <w:ind w:left="1800"/>
      </w:pPr>
      <w:r>
        <w:t>Graphics Designer</w:t>
      </w:r>
    </w:p>
    <w:p w:rsidR="00E45070" w:rsidRPr="00DE0C1C" w:rsidRDefault="00F17105" w:rsidP="00E45070">
      <w:pPr>
        <w:pStyle w:val="ListParagraph"/>
        <w:numPr>
          <w:ilvl w:val="0"/>
          <w:numId w:val="1"/>
        </w:numPr>
        <w:rPr>
          <w:b/>
        </w:rPr>
      </w:pPr>
      <w:r w:rsidRPr="00DE0C1C">
        <w:rPr>
          <w:b/>
        </w:rPr>
        <w:t>Mobile Apps Development</w:t>
      </w:r>
    </w:p>
    <w:p w:rsidR="00F17105" w:rsidRDefault="00F17105" w:rsidP="00F17105">
      <w:pPr>
        <w:pStyle w:val="ListParagraph"/>
        <w:ind w:firstLine="720"/>
      </w:pPr>
      <w:r>
        <w:t>Android Developer</w:t>
      </w:r>
    </w:p>
    <w:p w:rsidR="00F17105" w:rsidRDefault="00F17105" w:rsidP="00F17105">
      <w:pPr>
        <w:pStyle w:val="ListParagraph"/>
        <w:ind w:firstLine="720"/>
      </w:pPr>
      <w:r>
        <w:t>IOS Developer</w:t>
      </w:r>
    </w:p>
    <w:p w:rsidR="00F17105" w:rsidRDefault="00F17105" w:rsidP="00F17105">
      <w:pPr>
        <w:pStyle w:val="ListParagraph"/>
        <w:ind w:firstLine="720"/>
      </w:pPr>
      <w:r>
        <w:t>Blackberry Developer</w:t>
      </w:r>
    </w:p>
    <w:p w:rsidR="00F17105" w:rsidRPr="00DE0C1C" w:rsidRDefault="00DE0C1C" w:rsidP="00AB5E14">
      <w:pPr>
        <w:pStyle w:val="ListParagraph"/>
        <w:numPr>
          <w:ilvl w:val="0"/>
          <w:numId w:val="1"/>
        </w:numPr>
        <w:rPr>
          <w:b/>
        </w:rPr>
      </w:pPr>
      <w:r w:rsidRPr="00DE0C1C">
        <w:rPr>
          <w:b/>
        </w:rPr>
        <w:t>Testing</w:t>
      </w:r>
    </w:p>
    <w:p w:rsidR="00DE0C1C" w:rsidRDefault="00DE0C1C" w:rsidP="00DE0C1C">
      <w:pPr>
        <w:pStyle w:val="ListParagraph"/>
        <w:ind w:left="1440"/>
      </w:pPr>
      <w:r>
        <w:t>Test Engineer</w:t>
      </w:r>
    </w:p>
    <w:p w:rsidR="00DE0C1C" w:rsidRDefault="00DE0C1C" w:rsidP="00DE0C1C">
      <w:pPr>
        <w:pStyle w:val="ListParagraph"/>
        <w:ind w:left="1440"/>
      </w:pPr>
      <w:r>
        <w:t>Manual Test Engineer</w:t>
      </w:r>
    </w:p>
    <w:p w:rsidR="00DE0C1C" w:rsidRDefault="00DE0C1C" w:rsidP="00DE0C1C">
      <w:pPr>
        <w:pStyle w:val="ListParagraph"/>
        <w:ind w:left="1440"/>
      </w:pPr>
      <w:r>
        <w:t>Automatic Test Engineer</w:t>
      </w:r>
    </w:p>
    <w:p w:rsidR="00DE0C1C" w:rsidRDefault="00DE0C1C" w:rsidP="00DE0C1C">
      <w:pPr>
        <w:pStyle w:val="ListParagraph"/>
        <w:ind w:left="1440"/>
      </w:pPr>
      <w:r>
        <w:t>Functional Test Engineer</w:t>
      </w:r>
    </w:p>
    <w:p w:rsidR="002B638B" w:rsidRDefault="002B638B" w:rsidP="00DE0C1C">
      <w:pPr>
        <w:pStyle w:val="ListParagraph"/>
        <w:ind w:left="1440"/>
      </w:pPr>
      <w:r>
        <w:t>RPA (Robotic Process Automation) Engineer</w:t>
      </w:r>
    </w:p>
    <w:p w:rsidR="00DE0C1C" w:rsidRDefault="00DE0C1C" w:rsidP="00DE0C1C">
      <w:pPr>
        <w:pStyle w:val="ListParagraph"/>
      </w:pPr>
    </w:p>
    <w:p w:rsidR="00DE0C1C" w:rsidRPr="00DE0C1C" w:rsidRDefault="00DE0C1C" w:rsidP="00AB5E14">
      <w:pPr>
        <w:pStyle w:val="ListParagraph"/>
        <w:numPr>
          <w:ilvl w:val="0"/>
          <w:numId w:val="1"/>
        </w:numPr>
        <w:rPr>
          <w:b/>
        </w:rPr>
      </w:pPr>
      <w:r w:rsidRPr="00DE0C1C">
        <w:rPr>
          <w:b/>
        </w:rPr>
        <w:t>Database</w:t>
      </w:r>
    </w:p>
    <w:p w:rsidR="00DE0C1C" w:rsidRDefault="00DE0C1C" w:rsidP="00B4038F">
      <w:pPr>
        <w:pStyle w:val="ListParagraph"/>
        <w:ind w:left="1440"/>
      </w:pPr>
      <w:r>
        <w:t>Database Developer</w:t>
      </w:r>
    </w:p>
    <w:p w:rsidR="00DE0C1C" w:rsidRDefault="00DE0C1C" w:rsidP="00B4038F">
      <w:pPr>
        <w:pStyle w:val="ListParagraph"/>
        <w:ind w:left="1440"/>
      </w:pPr>
      <w:r>
        <w:t>PL/</w:t>
      </w:r>
      <w:proofErr w:type="spellStart"/>
      <w:r>
        <w:t>Sql</w:t>
      </w:r>
      <w:proofErr w:type="spellEnd"/>
      <w:r>
        <w:t xml:space="preserve"> Developer</w:t>
      </w:r>
    </w:p>
    <w:p w:rsidR="00DE0C1C" w:rsidRDefault="00DE0C1C" w:rsidP="00B4038F">
      <w:pPr>
        <w:pStyle w:val="ListParagraph"/>
        <w:ind w:left="1440"/>
      </w:pPr>
      <w:proofErr w:type="spellStart"/>
      <w:r>
        <w:t>DataBase</w:t>
      </w:r>
      <w:proofErr w:type="spellEnd"/>
      <w:r>
        <w:t xml:space="preserve"> Administrator (DBA)</w:t>
      </w:r>
    </w:p>
    <w:p w:rsidR="00DE0C1C" w:rsidRDefault="00DE0C1C" w:rsidP="00B4038F">
      <w:pPr>
        <w:pStyle w:val="ListParagraph"/>
        <w:ind w:left="1440"/>
      </w:pPr>
      <w:r>
        <w:tab/>
        <w:t>Oracle DBA</w:t>
      </w:r>
    </w:p>
    <w:p w:rsidR="00DE0C1C" w:rsidRDefault="00DE0C1C" w:rsidP="00B4038F">
      <w:pPr>
        <w:pStyle w:val="ListParagraph"/>
        <w:ind w:left="1440"/>
      </w:pPr>
      <w:r>
        <w:tab/>
        <w:t>MS SQL Server DBA</w:t>
      </w:r>
    </w:p>
    <w:p w:rsidR="00DE0C1C" w:rsidRDefault="00DE0C1C" w:rsidP="00B4038F">
      <w:pPr>
        <w:pStyle w:val="ListParagraph"/>
        <w:ind w:left="1440"/>
      </w:pPr>
      <w:r>
        <w:tab/>
      </w:r>
      <w:proofErr w:type="spellStart"/>
      <w:r>
        <w:t>MySql</w:t>
      </w:r>
      <w:proofErr w:type="spellEnd"/>
      <w:r>
        <w:t xml:space="preserve"> DBA</w:t>
      </w:r>
    </w:p>
    <w:p w:rsidR="00DE0C1C" w:rsidRDefault="00CB6AD6" w:rsidP="00CB6AD6">
      <w:pPr>
        <w:pStyle w:val="ListParagraph"/>
        <w:numPr>
          <w:ilvl w:val="0"/>
          <w:numId w:val="1"/>
        </w:numPr>
        <w:rPr>
          <w:b/>
        </w:rPr>
      </w:pPr>
      <w:r w:rsidRPr="00CB6AD6">
        <w:rPr>
          <w:b/>
        </w:rPr>
        <w:t>Server</w:t>
      </w:r>
    </w:p>
    <w:p w:rsidR="00CB6AD6" w:rsidRDefault="00CB6AD6" w:rsidP="00B4038F">
      <w:pPr>
        <w:pStyle w:val="ListParagraph"/>
        <w:ind w:left="1440"/>
      </w:pPr>
      <w:proofErr w:type="spellStart"/>
      <w:r>
        <w:t>Weblogic</w:t>
      </w:r>
      <w:proofErr w:type="spellEnd"/>
      <w:r>
        <w:t xml:space="preserve"> Server Administrator</w:t>
      </w:r>
    </w:p>
    <w:p w:rsidR="00CB6AD6" w:rsidRDefault="00CB6AD6" w:rsidP="00B4038F">
      <w:pPr>
        <w:pStyle w:val="ListParagraph"/>
        <w:ind w:left="1440"/>
      </w:pPr>
      <w:proofErr w:type="spellStart"/>
      <w:r>
        <w:t>Websphere</w:t>
      </w:r>
      <w:proofErr w:type="spellEnd"/>
      <w:r>
        <w:t xml:space="preserve"> Server Administrator</w:t>
      </w:r>
    </w:p>
    <w:p w:rsidR="002542D2" w:rsidRDefault="002542D2" w:rsidP="00B4038F">
      <w:pPr>
        <w:pStyle w:val="ListParagraph"/>
        <w:ind w:left="1440"/>
      </w:pPr>
    </w:p>
    <w:p w:rsidR="00100D18" w:rsidRPr="003C25A8" w:rsidRDefault="003C25A8" w:rsidP="004723FB">
      <w:pPr>
        <w:pStyle w:val="ListParagraph"/>
        <w:numPr>
          <w:ilvl w:val="0"/>
          <w:numId w:val="1"/>
        </w:numPr>
        <w:rPr>
          <w:b/>
        </w:rPr>
      </w:pPr>
      <w:r w:rsidRPr="003C25A8">
        <w:rPr>
          <w:b/>
        </w:rPr>
        <w:t>Hardware/</w:t>
      </w:r>
      <w:r w:rsidR="004723FB" w:rsidRPr="003C25A8">
        <w:rPr>
          <w:b/>
        </w:rPr>
        <w:t>Networking</w:t>
      </w:r>
      <w:r w:rsidRPr="003C25A8">
        <w:rPr>
          <w:b/>
        </w:rPr>
        <w:t>/IT/Laptop/Desktop/OS support</w:t>
      </w:r>
    </w:p>
    <w:p w:rsidR="003C25A8" w:rsidRDefault="003C25A8" w:rsidP="003C25A8">
      <w:pPr>
        <w:pStyle w:val="ListParagraph"/>
        <w:ind w:left="1440"/>
      </w:pPr>
      <w:r>
        <w:t>Hardware Engineer</w:t>
      </w:r>
    </w:p>
    <w:p w:rsidR="003C25A8" w:rsidRDefault="003C25A8" w:rsidP="003C25A8">
      <w:pPr>
        <w:pStyle w:val="ListParagraph"/>
        <w:ind w:left="1440"/>
      </w:pPr>
      <w:r>
        <w:t>Network Engineer</w:t>
      </w:r>
    </w:p>
    <w:p w:rsidR="002542D2" w:rsidRDefault="002542D2" w:rsidP="002542D2">
      <w:pPr>
        <w:pStyle w:val="ListParagraph"/>
        <w:ind w:left="1440"/>
      </w:pPr>
      <w:r>
        <w:t>Desktop Support Engineers</w:t>
      </w:r>
    </w:p>
    <w:p w:rsidR="00240AAF" w:rsidRDefault="00240AAF" w:rsidP="002542D2">
      <w:pPr>
        <w:pStyle w:val="ListParagraph"/>
        <w:ind w:left="1440"/>
      </w:pPr>
      <w:r>
        <w:t>System Administrator</w:t>
      </w:r>
    </w:p>
    <w:p w:rsidR="005E496B" w:rsidRDefault="005E496B" w:rsidP="00240AAF">
      <w:pPr>
        <w:pStyle w:val="ListParagraph"/>
        <w:ind w:left="2160"/>
      </w:pPr>
      <w:r>
        <w:t>Windows Administrator</w:t>
      </w:r>
    </w:p>
    <w:p w:rsidR="005E496B" w:rsidRDefault="005E496B" w:rsidP="00792B67">
      <w:pPr>
        <w:pStyle w:val="ListParagraph"/>
        <w:tabs>
          <w:tab w:val="left" w:pos="5440"/>
        </w:tabs>
        <w:ind w:left="2160"/>
      </w:pPr>
      <w:r>
        <w:t>Linux Administrator</w:t>
      </w:r>
      <w:r w:rsidR="00792B67">
        <w:tab/>
      </w:r>
    </w:p>
    <w:p w:rsidR="005E496B" w:rsidRDefault="005E496B" w:rsidP="005E496B">
      <w:pPr>
        <w:pStyle w:val="ListParagraph"/>
        <w:numPr>
          <w:ilvl w:val="0"/>
          <w:numId w:val="1"/>
        </w:numPr>
        <w:rPr>
          <w:b/>
        </w:rPr>
      </w:pPr>
      <w:r w:rsidRPr="00100D18">
        <w:rPr>
          <w:b/>
        </w:rPr>
        <w:t>Digital Marketing</w:t>
      </w:r>
    </w:p>
    <w:p w:rsidR="005E496B" w:rsidRDefault="005E496B" w:rsidP="00B4038F">
      <w:pPr>
        <w:pStyle w:val="ListParagraph"/>
        <w:ind w:firstLine="720"/>
      </w:pPr>
      <w:r>
        <w:t>SEO</w:t>
      </w:r>
    </w:p>
    <w:p w:rsidR="002651A6" w:rsidRPr="00A46EC3" w:rsidRDefault="00A46EC3" w:rsidP="00A46EC3">
      <w:pPr>
        <w:pStyle w:val="ListParagraph"/>
        <w:numPr>
          <w:ilvl w:val="0"/>
          <w:numId w:val="1"/>
        </w:numPr>
        <w:rPr>
          <w:b/>
        </w:rPr>
      </w:pPr>
      <w:r w:rsidRPr="00A46EC3">
        <w:rPr>
          <w:b/>
        </w:rPr>
        <w:t>Cloud Computing</w:t>
      </w:r>
    </w:p>
    <w:p w:rsidR="00A46EC3" w:rsidRDefault="00A46EC3" w:rsidP="00A46EC3">
      <w:pPr>
        <w:pStyle w:val="ListParagraph"/>
        <w:ind w:left="1440"/>
      </w:pPr>
      <w:r>
        <w:t>Salesforce (SFDC)</w:t>
      </w:r>
    </w:p>
    <w:p w:rsidR="00A46EC3" w:rsidRDefault="00A46EC3" w:rsidP="00A46EC3">
      <w:pPr>
        <w:pStyle w:val="ListParagraph"/>
        <w:ind w:left="1440"/>
      </w:pPr>
      <w:r>
        <w:t>Salesforce functional</w:t>
      </w:r>
    </w:p>
    <w:p w:rsidR="00A46EC3" w:rsidRDefault="00A46EC3" w:rsidP="00A46EC3">
      <w:pPr>
        <w:pStyle w:val="ListParagraph"/>
        <w:ind w:left="1440"/>
      </w:pPr>
      <w:r>
        <w:t>Salesforce technical</w:t>
      </w:r>
    </w:p>
    <w:p w:rsidR="00A46EC3" w:rsidRPr="00A46EC3" w:rsidRDefault="00A46EC3" w:rsidP="00A46EC3">
      <w:pPr>
        <w:pStyle w:val="ListParagraph"/>
        <w:numPr>
          <w:ilvl w:val="0"/>
          <w:numId w:val="1"/>
        </w:numPr>
        <w:rPr>
          <w:b/>
        </w:rPr>
      </w:pPr>
      <w:r w:rsidRPr="00A46EC3">
        <w:rPr>
          <w:b/>
        </w:rPr>
        <w:t>SAP</w:t>
      </w:r>
    </w:p>
    <w:p w:rsidR="00A46EC3" w:rsidRDefault="00A46EC3" w:rsidP="00A46EC3">
      <w:pPr>
        <w:pStyle w:val="ListParagraph"/>
        <w:ind w:left="1440"/>
      </w:pPr>
      <w:r>
        <w:t>SAP FICO</w:t>
      </w:r>
    </w:p>
    <w:p w:rsidR="00A46EC3" w:rsidRDefault="00A46EC3" w:rsidP="00A46EC3">
      <w:pPr>
        <w:pStyle w:val="ListParagraph"/>
        <w:ind w:left="1440"/>
      </w:pPr>
      <w:r>
        <w:t>SAP BI/BO</w:t>
      </w:r>
    </w:p>
    <w:p w:rsidR="00A46EC3" w:rsidRDefault="00A46EC3" w:rsidP="00A46EC3">
      <w:pPr>
        <w:pStyle w:val="ListParagraph"/>
        <w:ind w:left="1440"/>
      </w:pPr>
      <w:r>
        <w:t>SAP ABAP</w:t>
      </w:r>
    </w:p>
    <w:p w:rsidR="00A46EC3" w:rsidRDefault="00A46EC3" w:rsidP="00A46EC3">
      <w:pPr>
        <w:pStyle w:val="ListParagraph"/>
        <w:ind w:left="1440"/>
      </w:pPr>
      <w:r>
        <w:t>SAP HR, etc.</w:t>
      </w:r>
    </w:p>
    <w:p w:rsidR="00A46EC3" w:rsidRDefault="00A46EC3" w:rsidP="00A46EC3">
      <w:pPr>
        <w:pStyle w:val="ListParagraph"/>
        <w:numPr>
          <w:ilvl w:val="0"/>
          <w:numId w:val="1"/>
        </w:numPr>
        <w:rPr>
          <w:b/>
        </w:rPr>
      </w:pPr>
      <w:r w:rsidRPr="00A46EC3">
        <w:rPr>
          <w:b/>
        </w:rPr>
        <w:t>Big Data</w:t>
      </w:r>
    </w:p>
    <w:p w:rsidR="00A46EC3" w:rsidRDefault="00A46EC3" w:rsidP="00A46EC3">
      <w:pPr>
        <w:pStyle w:val="ListParagraph"/>
        <w:ind w:left="1440"/>
      </w:pPr>
      <w:r>
        <w:t>Hadoop</w:t>
      </w:r>
    </w:p>
    <w:p w:rsidR="00A46EC3" w:rsidRPr="00A46EC3" w:rsidRDefault="00A46EC3" w:rsidP="00A46EC3">
      <w:pPr>
        <w:rPr>
          <w:b/>
        </w:rPr>
      </w:pPr>
      <w:r w:rsidRPr="00A46EC3">
        <w:rPr>
          <w:b/>
        </w:rPr>
        <w:t>Latest</w:t>
      </w:r>
      <w:r>
        <w:rPr>
          <w:b/>
        </w:rPr>
        <w:t xml:space="preserve"> popular software technologies</w:t>
      </w:r>
    </w:p>
    <w:p w:rsidR="00A46EC3" w:rsidRDefault="00A46EC3" w:rsidP="00A46EC3">
      <w:r>
        <w:t xml:space="preserve">Hadoop, </w:t>
      </w:r>
      <w:proofErr w:type="spellStart"/>
      <w:r>
        <w:t>Devops</w:t>
      </w:r>
      <w:proofErr w:type="spellEnd"/>
      <w:r>
        <w:t>, MongoDB</w:t>
      </w:r>
      <w:r w:rsidR="00CA438A">
        <w:t>, Data</w:t>
      </w:r>
      <w:r w:rsidR="002B638B">
        <w:t xml:space="preserve"> </w:t>
      </w:r>
      <w:bookmarkStart w:id="0" w:name="_GoBack"/>
      <w:bookmarkEnd w:id="0"/>
      <w:r w:rsidR="00CA438A">
        <w:t xml:space="preserve">science, Angular JS, </w:t>
      </w:r>
      <w:r w:rsidR="002B638B">
        <w:t xml:space="preserve">Machine Learning, Artificial Intelligence </w:t>
      </w:r>
      <w:r w:rsidR="00CA438A">
        <w:t>etc.</w:t>
      </w:r>
    </w:p>
    <w:p w:rsidR="00CA438A" w:rsidRPr="00A46EC3" w:rsidRDefault="00CA438A" w:rsidP="00A46EC3"/>
    <w:p w:rsidR="00CB6AD6" w:rsidRPr="00CB6AD6" w:rsidRDefault="00CB6AD6" w:rsidP="005E496B"/>
    <w:p w:rsidR="00F17105" w:rsidRDefault="00F17105" w:rsidP="00F17105">
      <w:pPr>
        <w:pStyle w:val="ListParagraph"/>
      </w:pPr>
    </w:p>
    <w:sectPr w:rsidR="00F1710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6A455F"/>
    <w:multiLevelType w:val="hybridMultilevel"/>
    <w:tmpl w:val="FF4E16D6"/>
    <w:lvl w:ilvl="0" w:tplc="94E80E9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E45070"/>
    <w:rsid w:val="00100D18"/>
    <w:rsid w:val="00240AAF"/>
    <w:rsid w:val="002542D2"/>
    <w:rsid w:val="002651A6"/>
    <w:rsid w:val="002B638B"/>
    <w:rsid w:val="003660D3"/>
    <w:rsid w:val="003C25A8"/>
    <w:rsid w:val="004629FE"/>
    <w:rsid w:val="004723FB"/>
    <w:rsid w:val="00496741"/>
    <w:rsid w:val="005E496B"/>
    <w:rsid w:val="006D6ADB"/>
    <w:rsid w:val="00792B67"/>
    <w:rsid w:val="0092624A"/>
    <w:rsid w:val="009433CE"/>
    <w:rsid w:val="009A7076"/>
    <w:rsid w:val="00A46EC3"/>
    <w:rsid w:val="00AB5E14"/>
    <w:rsid w:val="00B4038F"/>
    <w:rsid w:val="00BF6487"/>
    <w:rsid w:val="00C92A8D"/>
    <w:rsid w:val="00CA438A"/>
    <w:rsid w:val="00CB6AD6"/>
    <w:rsid w:val="00CD148C"/>
    <w:rsid w:val="00DE0C1C"/>
    <w:rsid w:val="00E45070"/>
    <w:rsid w:val="00E52523"/>
    <w:rsid w:val="00F17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4D7F7"/>
  <w15:docId w15:val="{A603DD50-CD35-42A0-BA5A-4E44F7953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3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9512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AF9DD2-7D72-4A50-BE70-51511FC256F9}"/>
      </w:docPartPr>
      <w:docPartBody>
        <w:p w:rsidR="00926BFD" w:rsidRDefault="00CA296A">
          <w:r w:rsidRPr="009A5966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3E8"/>
    <w:rsid w:val="000F64C0"/>
    <w:rsid w:val="007D6E6B"/>
    <w:rsid w:val="008A73E8"/>
    <w:rsid w:val="00926BFD"/>
    <w:rsid w:val="00C52BD6"/>
    <w:rsid w:val="00CA296A"/>
    <w:rsid w:val="00D22825"/>
    <w:rsid w:val="00D6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296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Software Career Opportunities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39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Arepalli, Manga Rao</dc:creator>
  <cp:keywords/>
  <dc:description/>
  <cp:lastModifiedBy>Arepalli, Manga Rao (US - Hyderabad)</cp:lastModifiedBy>
  <cp:revision>25</cp:revision>
  <dcterms:created xsi:type="dcterms:W3CDTF">2016-03-31T05:00:00Z</dcterms:created>
  <dcterms:modified xsi:type="dcterms:W3CDTF">2018-07-15T12:02:00Z</dcterms:modified>
</cp:coreProperties>
</file>